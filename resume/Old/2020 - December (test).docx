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2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’hôte principal"/>
      </w:tblPr>
      <w:tblGrid>
        <w:gridCol w:w="3696"/>
        <w:gridCol w:w="6541"/>
      </w:tblGrid>
      <w:tr w:rsidR="002C2CDD" w:rsidRPr="00333CD3" w14:paraId="36E5FAFA" w14:textId="77777777" w:rsidTr="009B63DF">
        <w:tc>
          <w:tcPr>
            <w:tcW w:w="3696" w:type="dxa"/>
            <w:tcMar>
              <w:top w:w="504" w:type="dxa"/>
              <w:right w:w="720" w:type="dxa"/>
            </w:tcMar>
          </w:tcPr>
          <w:p w14:paraId="7262475F" w14:textId="02795B58" w:rsidR="00523479" w:rsidRPr="00C96137" w:rsidRDefault="00E02DCD" w:rsidP="00523479">
            <w:pPr>
              <w:pStyle w:val="Initiales"/>
              <w:rPr>
                <w:color w:val="FFFFFF" w:themeColor="background1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E00641C" wp14:editId="04B1F31F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-518795</wp:posOffset>
                      </wp:positionV>
                      <wp:extent cx="6665595" cy="1762125"/>
                      <wp:effectExtent l="0" t="0" r="28575" b="11430"/>
                      <wp:wrapNone/>
                      <wp:docPr id="1" name="Groupe 1" descr="Graphismes d’en-tê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2125"/>
                                <a:chOff x="0" y="0"/>
                                <a:chExt cx="6665911" cy="1810385"/>
                              </a:xfr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wpg:grpSpPr>
                            <wps:wsp>
                              <wps:cNvPr id="43" name="Rectangle roug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ercle roug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ercle blanc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17000</wp14:pctHeight>
                      </wp14:sizeRelV>
                    </wp:anchor>
                  </w:drawing>
                </mc:Choice>
                <mc:Fallback>
                  <w:pict>
                    <v:group w14:anchorId="07EE4157" id="Groupe 1" o:spid="_x0000_s1026" alt="Graphismes d’en-tête" style="position:absolute;margin-left:0;margin-top:-40.85pt;width:524.85pt;height:138.75pt;z-index:-251657216;mso-width-percent:858;mso-height-percent:170;mso-position-vertical-relative:page;mso-width-percent:858;mso-height-percent:17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">
                      <v:rect id="Rectangle roug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" filled="f" strokecolor="#8eaadb [1944]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ercle roug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" adj="626" filled="f" strokecolor="#8eaadb [1944]" strokeweight="1pt">
                        <v:stroke joinstyle="miter"/>
                      </v:shape>
                      <v:oval id="Cercle blanc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" filled="f" strokecolor="#8eaadb [1944]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color w:val="FFFFFF" w:themeColor="background1"/>
                </w:rPr>
                <w:alias w:val="Initiales:"/>
                <w:tag w:val="Initiales:"/>
                <w:id w:val="-606576828"/>
                <w:placeholder>
                  <w:docPart w:val="B35BA2EDB05E4489BEDF4BF9BD2273E5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AB22AE" w:rsidRPr="00C96137">
                  <w:rPr>
                    <w:color w:val="FFFFFF" w:themeColor="background1"/>
                  </w:rPr>
                  <w:t>OM</w:t>
                </w:r>
              </w:sdtContent>
            </w:sdt>
          </w:p>
          <w:p w14:paraId="0B48DCA2" w14:textId="55A966EE" w:rsidR="00D9228D" w:rsidRPr="006611E9" w:rsidRDefault="00A40826" w:rsidP="007569C1">
            <w:pPr>
              <w:rPr>
                <w:rFonts w:ascii="IBM Plex Sans" w:hAnsi="IBM Plex Sans"/>
                <w:b/>
                <w:bCs/>
              </w:rPr>
            </w:pPr>
            <w:r w:rsidRPr="006611E9">
              <w:rPr>
                <w:rFonts w:ascii="IBM Plex Sans" w:hAnsi="IBM Plex Sans"/>
                <w:b/>
                <w:bCs/>
              </w:rPr>
              <w:t>Address</w:t>
            </w:r>
            <w:r w:rsidR="00D9228D" w:rsidRPr="006611E9">
              <w:rPr>
                <w:rFonts w:ascii="IBM Plex Sans" w:hAnsi="IBM Plex Sans"/>
                <w:b/>
                <w:bCs/>
              </w:rPr>
              <w:t xml:space="preserve">: </w:t>
            </w:r>
          </w:p>
          <w:p w14:paraId="64E040B8" w14:textId="0A1FC244" w:rsidR="00A40826" w:rsidRPr="006611E9" w:rsidRDefault="00D9228D" w:rsidP="00A40826">
            <w:pPr>
              <w:spacing w:line="360" w:lineRule="auto"/>
              <w:rPr>
                <w:rFonts w:ascii="IBM Plex Sans" w:hAnsi="IBM Plex Sans"/>
              </w:rPr>
            </w:pPr>
            <w:r w:rsidRPr="006611E9">
              <w:rPr>
                <w:rFonts w:ascii="IBM Plex Sans" w:hAnsi="IBM Plex Sans"/>
              </w:rPr>
              <w:t>512 Little Dover Cres</w:t>
            </w:r>
          </w:p>
          <w:p w14:paraId="613609EA" w14:textId="77777777" w:rsidR="00D9228D" w:rsidRPr="006611E9" w:rsidRDefault="00D9228D" w:rsidP="007569C1">
            <w:pPr>
              <w:rPr>
                <w:rFonts w:ascii="IBM Plex Sans" w:hAnsi="IBM Plex Sans"/>
              </w:rPr>
            </w:pPr>
            <w:r w:rsidRPr="006611E9">
              <w:rPr>
                <w:rFonts w:ascii="IBM Plex Sans" w:hAnsi="IBM Plex Sans"/>
                <w:b/>
                <w:bCs/>
              </w:rPr>
              <w:t>Phone</w:t>
            </w:r>
            <w:r w:rsidRPr="006611E9">
              <w:rPr>
                <w:rFonts w:ascii="IBM Plex Sans" w:hAnsi="IBM Plex Sans"/>
              </w:rPr>
              <w:t xml:space="preserve">: </w:t>
            </w:r>
          </w:p>
          <w:p w14:paraId="2D9DED14" w14:textId="405392DD" w:rsidR="00D9228D" w:rsidRPr="006611E9" w:rsidRDefault="00D9228D" w:rsidP="00A40826">
            <w:pPr>
              <w:spacing w:line="360" w:lineRule="auto"/>
              <w:rPr>
                <w:rFonts w:ascii="IBM Plex Sans" w:hAnsi="IBM Plex Sans"/>
              </w:rPr>
            </w:pPr>
            <w:r w:rsidRPr="006611E9">
              <w:rPr>
                <w:rFonts w:ascii="IBM Plex Sans" w:hAnsi="IBM Plex Sans"/>
              </w:rPr>
              <w:t>226-989-0602</w:t>
            </w:r>
          </w:p>
          <w:p w14:paraId="7E42708A" w14:textId="308B306E" w:rsidR="00A40826" w:rsidRPr="006611E9" w:rsidRDefault="00D9228D" w:rsidP="00A40826">
            <w:pPr>
              <w:spacing w:line="240" w:lineRule="auto"/>
              <w:rPr>
                <w:rFonts w:ascii="IBM Plex Sans" w:hAnsi="IBM Plex Sans"/>
                <w:b/>
                <w:bCs/>
              </w:rPr>
            </w:pPr>
            <w:r w:rsidRPr="006611E9">
              <w:rPr>
                <w:rFonts w:ascii="IBM Plex Sans" w:hAnsi="IBM Plex Sans"/>
                <w:b/>
                <w:bCs/>
              </w:rPr>
              <w:t>Email:</w:t>
            </w:r>
          </w:p>
          <w:p w14:paraId="2E5C46CB" w14:textId="75B0DD03" w:rsidR="005B704B" w:rsidRDefault="00D9228D" w:rsidP="00A40826">
            <w:pPr>
              <w:spacing w:line="360" w:lineRule="auto"/>
              <w:rPr>
                <w:rFonts w:ascii="IBM Plex Sans" w:hAnsi="IBM Plex Sans"/>
              </w:rPr>
            </w:pPr>
            <w:r w:rsidRPr="006611E9">
              <w:rPr>
                <w:rFonts w:ascii="IBM Plex Sans" w:hAnsi="IBM Plex Sans"/>
              </w:rPr>
              <w:t>owenmoogk@gmail.com</w:t>
            </w:r>
          </w:p>
          <w:p w14:paraId="12A078F1" w14:textId="60661077" w:rsidR="002C2CDD" w:rsidRPr="006611E9" w:rsidRDefault="00A40826" w:rsidP="004D5662">
            <w:pPr>
              <w:pStyle w:val="Heading3"/>
              <w:pBdr>
                <w:bottom w:val="single" w:sz="48" w:space="1" w:color="8EAADB" w:themeColor="accent5" w:themeTint="99"/>
              </w:pBdr>
              <w:spacing w:before="400"/>
              <w:rPr>
                <w:rFonts w:ascii="IBM Plex Sans" w:hAnsi="IBM Plex Sans"/>
                <w:b/>
                <w:bCs/>
              </w:rPr>
            </w:pPr>
            <w:r w:rsidRPr="006611E9">
              <w:rPr>
                <w:rFonts w:ascii="IBM Plex Sans" w:hAnsi="IBM Plex Sans"/>
                <w:b/>
                <w:bCs/>
              </w:rPr>
              <w:t>Skills</w:t>
            </w:r>
          </w:p>
          <w:p w14:paraId="31446E06" w14:textId="06C833A7" w:rsidR="00826ACF" w:rsidRPr="00826ACF" w:rsidRDefault="004D5662" w:rsidP="0077466A">
            <w:pPr>
              <w:spacing w:after="100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Have had plenty of experience in customer service, and always have a positive attitude towards situations</w:t>
            </w:r>
            <w:r w:rsidR="00A40826" w:rsidRPr="00826ACF">
              <w:rPr>
                <w:rFonts w:ascii="IBM Plex Sans" w:hAnsi="IBM Plex Sans"/>
              </w:rPr>
              <w:t xml:space="preserve">. </w:t>
            </w:r>
          </w:p>
          <w:p w14:paraId="7CDBA04C" w14:textId="5A2CE132" w:rsidR="00826ACF" w:rsidRPr="00826ACF" w:rsidRDefault="00826ACF" w:rsidP="0077466A">
            <w:pPr>
              <w:spacing w:after="100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Am </w:t>
            </w:r>
            <w:r w:rsidRPr="00826ACF">
              <w:rPr>
                <w:rFonts w:ascii="IBM Plex Sans" w:hAnsi="IBM Plex Sans"/>
              </w:rPr>
              <w:t>proficient in Microsoft Office</w:t>
            </w:r>
            <w:r>
              <w:rPr>
                <w:rFonts w:ascii="IBM Plex Sans" w:hAnsi="IBM Plex Sans"/>
              </w:rPr>
              <w:t xml:space="preserve"> software</w:t>
            </w:r>
            <w:r w:rsidRPr="00826ACF">
              <w:rPr>
                <w:rFonts w:ascii="IBM Plex Sans" w:hAnsi="IBM Plex Sans"/>
              </w:rPr>
              <w:t xml:space="preserve">, </w:t>
            </w:r>
            <w:proofErr w:type="spellStart"/>
            <w:r w:rsidRPr="00826ACF">
              <w:rPr>
                <w:rFonts w:ascii="IBM Plex Sans" w:hAnsi="IBM Plex Sans"/>
              </w:rPr>
              <w:t>GSuite</w:t>
            </w:r>
            <w:proofErr w:type="spellEnd"/>
            <w:r>
              <w:rPr>
                <w:rFonts w:ascii="IBM Plex Sans" w:hAnsi="IBM Plex Sans"/>
              </w:rPr>
              <w:t xml:space="preserve">, </w:t>
            </w:r>
            <w:r w:rsidRPr="00826ACF">
              <w:rPr>
                <w:rFonts w:ascii="IBM Plex Sans" w:hAnsi="IBM Plex Sans"/>
              </w:rPr>
              <w:t xml:space="preserve">and other basic computer </w:t>
            </w:r>
            <w:r>
              <w:rPr>
                <w:rFonts w:ascii="IBM Plex Sans" w:hAnsi="IBM Plex Sans"/>
              </w:rPr>
              <w:t>programs</w:t>
            </w:r>
            <w:r w:rsidRPr="00826ACF">
              <w:rPr>
                <w:rFonts w:ascii="IBM Plex Sans" w:hAnsi="IBM Plex Sans"/>
              </w:rPr>
              <w:t>.</w:t>
            </w:r>
          </w:p>
          <w:p w14:paraId="70ABB6E2" w14:textId="2ED91CA6" w:rsidR="00826ACF" w:rsidRPr="00826ACF" w:rsidRDefault="00826ACF" w:rsidP="0077466A">
            <w:pPr>
              <w:spacing w:after="100"/>
              <w:rPr>
                <w:rFonts w:ascii="IBM Plex Sans" w:hAnsi="IBM Plex Sans"/>
              </w:rPr>
            </w:pPr>
            <w:r w:rsidRPr="00826ACF">
              <w:rPr>
                <w:rFonts w:ascii="IBM Plex Sans" w:hAnsi="IBM Plex Sans"/>
              </w:rPr>
              <w:t>Intermediate level front-end website development, using HTML, CSS, and JavaScript.</w:t>
            </w:r>
          </w:p>
          <w:p w14:paraId="7EDD68C6" w14:textId="05231B40" w:rsidR="00826ACF" w:rsidRDefault="00826ACF" w:rsidP="0077466A">
            <w:pPr>
              <w:spacing w:after="100"/>
              <w:rPr>
                <w:rFonts w:ascii="IBM Plex Sans" w:hAnsi="IBM Plex Sans"/>
              </w:rPr>
            </w:pPr>
            <w:r w:rsidRPr="00826ACF">
              <w:rPr>
                <w:rFonts w:ascii="IBM Plex Sans" w:hAnsi="IBM Plex Sans"/>
              </w:rPr>
              <w:t>Intermediate level industrial design using</w:t>
            </w:r>
            <w:r>
              <w:rPr>
                <w:rFonts w:ascii="IBM Plex Sans" w:hAnsi="IBM Plex Sans"/>
              </w:rPr>
              <w:t xml:space="preserve"> </w:t>
            </w:r>
            <w:proofErr w:type="spellStart"/>
            <w:r>
              <w:rPr>
                <w:rFonts w:ascii="IBM Plex Sans" w:hAnsi="IBM Plex Sans"/>
              </w:rPr>
              <w:t>OnShape</w:t>
            </w:r>
            <w:proofErr w:type="spellEnd"/>
            <w:r>
              <w:rPr>
                <w:rFonts w:ascii="IBM Plex Sans" w:hAnsi="IBM Plex Sans"/>
              </w:rPr>
              <w:t xml:space="preserve"> and </w:t>
            </w:r>
            <w:proofErr w:type="spellStart"/>
            <w:r>
              <w:rPr>
                <w:rFonts w:ascii="IBM Plex Sans" w:hAnsi="IBM Plex Sans"/>
              </w:rPr>
              <w:t>Solidworks</w:t>
            </w:r>
            <w:proofErr w:type="spellEnd"/>
            <w:r>
              <w:rPr>
                <w:rFonts w:ascii="IBM Plex Sans" w:hAnsi="IBM Plex Sans"/>
              </w:rPr>
              <w:t xml:space="preserve">. </w:t>
            </w:r>
          </w:p>
          <w:p w14:paraId="5C21AE48" w14:textId="171537E5" w:rsidR="0077466A" w:rsidRDefault="00826ACF" w:rsidP="0077466A">
            <w:pPr>
              <w:spacing w:after="100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Novice graphical design and video editing skills.</w:t>
            </w:r>
          </w:p>
          <w:p w14:paraId="1327DDAB" w14:textId="34554293" w:rsidR="0077466A" w:rsidRPr="006611E9" w:rsidRDefault="0077466A" w:rsidP="0077466A">
            <w:pPr>
              <w:pStyle w:val="Heading3"/>
              <w:pBdr>
                <w:bottom w:val="single" w:sz="48" w:space="1" w:color="8EAADB" w:themeColor="accent5" w:themeTint="99"/>
              </w:pBdr>
              <w:spacing w:before="400"/>
              <w:rPr>
                <w:rFonts w:ascii="IBM Plex Sans" w:hAnsi="IBM Plex Sans"/>
                <w:b/>
                <w:bCs/>
              </w:rPr>
            </w:pPr>
            <w:r>
              <w:rPr>
                <w:rFonts w:ascii="IBM Plex Sans" w:hAnsi="IBM Plex Sans"/>
                <w:b/>
                <w:bCs/>
              </w:rPr>
              <w:t>Achievements</w:t>
            </w:r>
          </w:p>
          <w:p w14:paraId="1933F7B5" w14:textId="77777777" w:rsidR="0077466A" w:rsidRDefault="0077466A" w:rsidP="00E85904">
            <w:pPr>
              <w:spacing w:after="200"/>
              <w:rPr>
                <w:rFonts w:ascii="IBM Plex Sans" w:hAnsi="IBM Plex Sans"/>
              </w:rPr>
            </w:pPr>
            <w:r>
              <w:rPr>
                <w:rFonts w:ascii="IBM Plex Sans" w:hAnsi="IBM Plex Sans"/>
                <w:b/>
                <w:bCs/>
              </w:rPr>
              <w:t xml:space="preserve">Duke of Ed – </w:t>
            </w:r>
            <w:r>
              <w:rPr>
                <w:rFonts w:ascii="IBM Plex Sans" w:hAnsi="IBM Plex Sans"/>
              </w:rPr>
              <w:t>Awarded Bronze and Silver Duke of Ed award for community service and involvement.</w:t>
            </w:r>
          </w:p>
          <w:p w14:paraId="314C7CF5" w14:textId="41B4167C" w:rsidR="0077466A" w:rsidRPr="00E85904" w:rsidRDefault="00E85904" w:rsidP="00E85904">
            <w:pPr>
              <w:spacing w:after="200"/>
              <w:rPr>
                <w:rFonts w:ascii="IBM Plex Sans" w:hAnsi="IBM Plex Sans"/>
              </w:rPr>
            </w:pPr>
            <w:r>
              <w:rPr>
                <w:rFonts w:ascii="IBM Plex Sans" w:hAnsi="IBM Plex Sans"/>
                <w:b/>
                <w:bCs/>
              </w:rPr>
              <w:t>SHAD</w:t>
            </w:r>
            <w:r>
              <w:rPr>
                <w:rFonts w:ascii="IBM Plex Sans" w:hAnsi="IBM Plex Sans"/>
              </w:rPr>
              <w:t xml:space="preserve"> – I was accepted into a competitive month-long business and science program held at universities across the country.</w:t>
            </w:r>
          </w:p>
        </w:tc>
        <w:tc>
          <w:tcPr>
            <w:tcW w:w="654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eau de disposition de titre"/>
            </w:tblPr>
            <w:tblGrid>
              <w:gridCol w:w="6541"/>
            </w:tblGrid>
            <w:tr w:rsidR="00C612DA" w:rsidRPr="00333CD3" w14:paraId="50C916AC" w14:textId="77777777" w:rsidTr="006611E9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5E62A0D0" w14:textId="4E944D20" w:rsidR="00C612DA" w:rsidRPr="00A34A08" w:rsidRDefault="002E142B" w:rsidP="00C612DA">
                  <w:pPr>
                    <w:pStyle w:val="Heading1"/>
                    <w:outlineLvl w:val="0"/>
                    <w:rPr>
                      <w:rFonts w:ascii="IBM Plex Sans" w:hAnsi="IBM Plex Sans"/>
                      <w:b/>
                      <w:bCs/>
                      <w:color w:val="FFFFFF" w:themeColor="background1"/>
                    </w:rPr>
                  </w:pPr>
                  <w:sdt>
                    <w:sdtPr>
                      <w:rPr>
                        <w:rFonts w:ascii="IBM Plex Sans" w:hAnsi="IBM Plex Sans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alias w:val="Votre nom :"/>
                      <w:tag w:val="Votre nom :"/>
                      <w:id w:val="1982421306"/>
                      <w:placeholder>
                        <w:docPart w:val="8F6540A3EE9E4118BDC9B575A52BE8DB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B22AE" w:rsidRPr="00A34A08">
                        <w:rPr>
                          <w:rFonts w:ascii="IBM Plex Sans" w:hAnsi="IBM Plex Sa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Owen Moogk</w:t>
                      </w:r>
                    </w:sdtContent>
                  </w:sdt>
                </w:p>
                <w:p w14:paraId="08C0354A" w14:textId="1256D3E8" w:rsidR="00C612DA" w:rsidRPr="00333CD3" w:rsidRDefault="002E142B" w:rsidP="00E02DCD">
                  <w:pPr>
                    <w:pStyle w:val="Heading2"/>
                    <w:outlineLvl w:val="1"/>
                  </w:pPr>
                  <w:sdt>
                    <w:sdtPr>
                      <w:rPr>
                        <w:rFonts w:ascii="IBM Plex Sans" w:hAnsi="IBM Plex Sans"/>
                        <w:b/>
                        <w:bCs/>
                        <w:color w:val="FFFFFF" w:themeColor="background1"/>
                      </w:rPr>
                      <w:alias w:val="Profession ou secteur d’activité :"/>
                      <w:tag w:val="Profession ou secteur d’activité :"/>
                      <w:id w:val="-83681269"/>
                      <w:placeholder>
                        <w:docPart w:val="6D5816D11B2945AEB5FFD158ABD10443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B22AE" w:rsidRPr="00A34A08">
                        <w:rPr>
                          <w:rFonts w:ascii="IBM Plex Sans" w:hAnsi="IBM Plex Sans"/>
                          <w:b/>
                          <w:bCs/>
                          <w:color w:val="FFFFFF" w:themeColor="background1"/>
                          <w:lang w:bidi="fr-FR"/>
                        </w:rPr>
                        <w:t>Responsible technology enthusiast,</w:t>
                      </w:r>
                      <w:r w:rsidR="00AB22AE" w:rsidRPr="00A34A08">
                        <w:rPr>
                          <w:rFonts w:ascii="IBM Plex Sans" w:hAnsi="IBM Plex Sans"/>
                          <w:b/>
                          <w:bCs/>
                          <w:color w:val="FFFFFF" w:themeColor="background1"/>
                          <w:lang w:bidi="fr-FR"/>
                        </w:rPr>
                        <w:br/>
                      </w:r>
                      <w:r w:rsidR="00AB22AE" w:rsidRPr="00A34A08">
                        <w:rPr>
                          <w:rFonts w:ascii="IBM Plex Sans" w:hAnsi="IBM Plex Sans"/>
                          <w:b/>
                          <w:bCs/>
                          <w:color w:val="FFFFFF" w:themeColor="background1"/>
                        </w:rPr>
                        <w:t>with experience in customer service.</w:t>
                      </w:r>
                    </w:sdtContent>
                  </w:sdt>
                </w:p>
              </w:tc>
            </w:tr>
          </w:tbl>
          <w:p w14:paraId="4D77A691" w14:textId="1A150040" w:rsidR="002C2CDD" w:rsidRPr="006611E9" w:rsidRDefault="00A40826" w:rsidP="004D5662">
            <w:pPr>
              <w:pStyle w:val="Heading3"/>
              <w:pBdr>
                <w:bottom w:val="single" w:sz="48" w:space="1" w:color="8EAADB" w:themeColor="accent5" w:themeTint="99"/>
              </w:pBdr>
              <w:spacing w:before="400"/>
              <w:rPr>
                <w:rFonts w:ascii="IBM Plex Sans" w:hAnsi="IBM Plex Sans"/>
                <w:b/>
                <w:bCs/>
              </w:rPr>
            </w:pPr>
            <w:r w:rsidRPr="006611E9">
              <w:rPr>
                <w:rFonts w:ascii="IBM Plex Sans" w:hAnsi="IBM Plex Sans"/>
                <w:b/>
                <w:bCs/>
              </w:rPr>
              <w:t>Work Experience</w:t>
            </w:r>
          </w:p>
          <w:p w14:paraId="023DD99A" w14:textId="2E0F8B40" w:rsidR="002C2CDD" w:rsidRPr="006611E9" w:rsidRDefault="007C4472" w:rsidP="007C4472">
            <w:pPr>
              <w:pStyle w:val="Heading4"/>
              <w:rPr>
                <w:rFonts w:ascii="IBM Plex Sans" w:hAnsi="IBM Plex Sans"/>
                <w:b/>
                <w:bCs/>
              </w:rPr>
            </w:pPr>
            <w:r w:rsidRPr="006611E9">
              <w:rPr>
                <w:rFonts w:ascii="IBM Plex Sans" w:hAnsi="IBM Plex Sans"/>
                <w:b/>
                <w:bCs/>
                <w:lang w:bidi="fr-FR"/>
              </w:rPr>
              <w:t xml:space="preserve">Backshop Employee • MErry Hill golf </w:t>
            </w:r>
            <w:r w:rsidR="006611E9">
              <w:rPr>
                <w:rFonts w:ascii="IBM Plex Sans" w:hAnsi="IBM Plex Sans"/>
                <w:b/>
                <w:bCs/>
                <w:lang w:bidi="fr-FR"/>
              </w:rPr>
              <w:t xml:space="preserve">                             </w:t>
            </w:r>
            <w:r w:rsidRPr="006611E9">
              <w:rPr>
                <w:rFonts w:ascii="IBM Plex Sans" w:hAnsi="IBM Plex Sans"/>
                <w:lang w:bidi="fr-FR"/>
              </w:rPr>
              <w:t>2017 – 2020</w:t>
            </w:r>
          </w:p>
          <w:p w14:paraId="3508F277" w14:textId="78BEF2B7" w:rsidR="007C4472" w:rsidRPr="00446BDF" w:rsidRDefault="007C4472" w:rsidP="007C4472">
            <w:pPr>
              <w:pStyle w:val="ListParagraph"/>
              <w:numPr>
                <w:ilvl w:val="0"/>
                <w:numId w:val="2"/>
              </w:numPr>
              <w:rPr>
                <w:rFonts w:ascii="IBM Plex Sans" w:hAnsi="IBM Plex Sans"/>
              </w:rPr>
            </w:pPr>
            <w:r w:rsidRPr="00446BDF">
              <w:rPr>
                <w:rFonts w:ascii="IBM Plex Sans" w:hAnsi="IBM Plex Sans"/>
              </w:rPr>
              <w:t xml:space="preserve">Have accumulated over 700 hours working as a </w:t>
            </w:r>
            <w:proofErr w:type="spellStart"/>
            <w:r w:rsidR="00162110">
              <w:rPr>
                <w:rFonts w:ascii="IBM Plex Sans" w:hAnsi="IBM Plex Sans"/>
              </w:rPr>
              <w:t>B</w:t>
            </w:r>
            <w:r w:rsidRPr="00446BDF">
              <w:rPr>
                <w:rFonts w:ascii="IBM Plex Sans" w:hAnsi="IBM Plex Sans"/>
              </w:rPr>
              <w:t>ackshop</w:t>
            </w:r>
            <w:proofErr w:type="spellEnd"/>
            <w:r w:rsidRPr="00446BDF">
              <w:rPr>
                <w:rFonts w:ascii="IBM Plex Sans" w:hAnsi="IBM Plex Sans"/>
              </w:rPr>
              <w:t xml:space="preserve"> employee </w:t>
            </w:r>
            <w:r w:rsidR="00CA6422" w:rsidRPr="00446BDF">
              <w:rPr>
                <w:rFonts w:ascii="IBM Plex Sans" w:hAnsi="IBM Plex Sans"/>
              </w:rPr>
              <w:t>at Merry Hill</w:t>
            </w:r>
            <w:r w:rsidRPr="00446BDF">
              <w:rPr>
                <w:rFonts w:ascii="IBM Plex Sans" w:hAnsi="IBM Plex Sans"/>
              </w:rPr>
              <w:t xml:space="preserve"> </w:t>
            </w:r>
            <w:r w:rsidR="00CA6422" w:rsidRPr="00446BDF">
              <w:rPr>
                <w:rFonts w:ascii="IBM Plex Sans" w:hAnsi="IBM Plex Sans"/>
              </w:rPr>
              <w:t>G</w:t>
            </w:r>
            <w:r w:rsidRPr="00446BDF">
              <w:rPr>
                <w:rFonts w:ascii="IBM Plex Sans" w:hAnsi="IBM Plex Sans"/>
              </w:rPr>
              <w:t xml:space="preserve">olf </w:t>
            </w:r>
            <w:r w:rsidR="00CA6422" w:rsidRPr="00446BDF">
              <w:rPr>
                <w:rFonts w:ascii="IBM Plex Sans" w:hAnsi="IBM Plex Sans"/>
              </w:rPr>
              <w:t>C</w:t>
            </w:r>
            <w:r w:rsidRPr="00446BDF">
              <w:rPr>
                <w:rFonts w:ascii="IBM Plex Sans" w:hAnsi="IBM Plex Sans"/>
              </w:rPr>
              <w:t>lub</w:t>
            </w:r>
            <w:r w:rsidR="00CA6422" w:rsidRPr="00446BDF">
              <w:rPr>
                <w:rFonts w:ascii="IBM Plex Sans" w:hAnsi="IBM Plex Sans"/>
              </w:rPr>
              <w:t>.</w:t>
            </w:r>
          </w:p>
          <w:p w14:paraId="17A945F7" w14:textId="4FE59B3F" w:rsidR="007C4472" w:rsidRPr="00446BDF" w:rsidRDefault="007C4472" w:rsidP="007C4472">
            <w:pPr>
              <w:pStyle w:val="ListParagraph"/>
              <w:numPr>
                <w:ilvl w:val="0"/>
                <w:numId w:val="2"/>
              </w:numPr>
              <w:rPr>
                <w:rFonts w:ascii="IBM Plex Sans" w:hAnsi="IBM Plex Sans"/>
              </w:rPr>
            </w:pPr>
            <w:r w:rsidRPr="00446BDF">
              <w:rPr>
                <w:rFonts w:ascii="IBM Plex Sans" w:hAnsi="IBM Plex Sans"/>
              </w:rPr>
              <w:t>Learned many skills such as communication, responsibility, and cooperation.</w:t>
            </w:r>
          </w:p>
          <w:p w14:paraId="558A512A" w14:textId="3916F86A" w:rsidR="007C4472" w:rsidRPr="006611E9" w:rsidRDefault="007C4472" w:rsidP="007569C1">
            <w:pPr>
              <w:pStyle w:val="ListParagraph"/>
              <w:numPr>
                <w:ilvl w:val="0"/>
                <w:numId w:val="2"/>
              </w:numPr>
              <w:rPr>
                <w:rFonts w:ascii="IBM Plex Sans" w:hAnsi="IBM Plex Sans"/>
              </w:rPr>
            </w:pPr>
            <w:r w:rsidRPr="00446BDF">
              <w:rPr>
                <w:rFonts w:ascii="IBM Plex Sans" w:hAnsi="IBM Plex Sans"/>
              </w:rPr>
              <w:t xml:space="preserve">Gained many </w:t>
            </w:r>
            <w:r w:rsidR="00CA6422" w:rsidRPr="00446BDF">
              <w:rPr>
                <w:rFonts w:ascii="IBM Plex Sans" w:hAnsi="IBM Plex Sans"/>
              </w:rPr>
              <w:t>customer</w:t>
            </w:r>
            <w:r w:rsidRPr="00446BDF">
              <w:rPr>
                <w:rFonts w:ascii="IBM Plex Sans" w:hAnsi="IBM Plex Sans"/>
              </w:rPr>
              <w:t xml:space="preserve"> </w:t>
            </w:r>
            <w:proofErr w:type="gramStart"/>
            <w:r w:rsidRPr="00446BDF">
              <w:rPr>
                <w:rFonts w:ascii="IBM Plex Sans" w:hAnsi="IBM Plex Sans"/>
              </w:rPr>
              <w:t>service</w:t>
            </w:r>
            <w:proofErr w:type="gramEnd"/>
            <w:r w:rsidRPr="00446BDF">
              <w:rPr>
                <w:rFonts w:ascii="IBM Plex Sans" w:hAnsi="IBM Plex Sans"/>
              </w:rPr>
              <w:t xml:space="preserve"> </w:t>
            </w:r>
            <w:r w:rsidR="00CA6422" w:rsidRPr="00446BDF">
              <w:rPr>
                <w:rFonts w:ascii="IBM Plex Sans" w:hAnsi="IBM Plex Sans"/>
              </w:rPr>
              <w:t>experiences</w:t>
            </w:r>
            <w:r w:rsidRPr="00446BDF">
              <w:rPr>
                <w:rFonts w:ascii="IBM Plex Sans" w:hAnsi="IBM Plex Sans"/>
              </w:rPr>
              <w:t>, learning skills transferrable to any workplace.</w:t>
            </w:r>
          </w:p>
          <w:p w14:paraId="1A67A188" w14:textId="1EEA0D25" w:rsidR="002C2CDD" w:rsidRPr="00446BDF" w:rsidRDefault="007C4472" w:rsidP="007569C1">
            <w:pPr>
              <w:pStyle w:val="Heading4"/>
              <w:rPr>
                <w:rFonts w:ascii="IBM Plex Sans" w:hAnsi="IBM Plex Sans"/>
              </w:rPr>
            </w:pPr>
            <w:r w:rsidRPr="006611E9">
              <w:rPr>
                <w:rFonts w:ascii="IBM Plex Sans" w:hAnsi="IBM Plex Sans"/>
                <w:b/>
                <w:bCs/>
              </w:rPr>
              <w:t>Umpire</w:t>
            </w:r>
            <w:r w:rsidR="002C2CDD" w:rsidRPr="006611E9">
              <w:rPr>
                <w:rFonts w:ascii="IBM Plex Sans" w:hAnsi="IBM Plex Sans"/>
                <w:b/>
                <w:bCs/>
                <w:lang w:bidi="fr-FR"/>
              </w:rPr>
              <w:t xml:space="preserve"> • </w:t>
            </w:r>
            <w:r w:rsidRPr="006611E9">
              <w:rPr>
                <w:rFonts w:ascii="IBM Plex Sans" w:hAnsi="IBM Plex Sans"/>
                <w:b/>
                <w:bCs/>
              </w:rPr>
              <w:t xml:space="preserve">WmBA                                                                    </w:t>
            </w:r>
            <w:r w:rsidR="006611E9">
              <w:rPr>
                <w:rFonts w:ascii="IBM Plex Sans" w:hAnsi="IBM Plex Sans"/>
                <w:b/>
                <w:bCs/>
              </w:rPr>
              <w:t xml:space="preserve">    </w:t>
            </w:r>
            <w:r w:rsidRPr="006611E9">
              <w:rPr>
                <w:rFonts w:ascii="IBM Plex Sans" w:hAnsi="IBM Plex Sans"/>
                <w:b/>
                <w:bCs/>
              </w:rPr>
              <w:t xml:space="preserve">  </w:t>
            </w:r>
            <w:r w:rsidRPr="00446BDF">
              <w:rPr>
                <w:rFonts w:ascii="IBM Plex Sans" w:hAnsi="IBM Plex Sans"/>
              </w:rPr>
              <w:t>2020 - Present</w:t>
            </w:r>
          </w:p>
          <w:p w14:paraId="33B7EA34" w14:textId="01FA67C6" w:rsidR="007C4472" w:rsidRPr="00446BDF" w:rsidRDefault="007C4472" w:rsidP="007C4472">
            <w:pPr>
              <w:pStyle w:val="ListParagraph"/>
              <w:numPr>
                <w:ilvl w:val="0"/>
                <w:numId w:val="4"/>
              </w:numPr>
              <w:rPr>
                <w:rFonts w:ascii="IBM Plex Sans" w:hAnsi="IBM Plex Sans"/>
              </w:rPr>
            </w:pPr>
            <w:r w:rsidRPr="00446BDF">
              <w:rPr>
                <w:rFonts w:ascii="IBM Plex Sans" w:hAnsi="IBM Plex Sans"/>
              </w:rPr>
              <w:t>Navigated difficult situations, employing management and cooperation skills.</w:t>
            </w:r>
          </w:p>
          <w:p w14:paraId="79A56039" w14:textId="72AC4C9B" w:rsidR="007013F0" w:rsidRPr="006611E9" w:rsidRDefault="007C4472" w:rsidP="007013F0">
            <w:pPr>
              <w:pStyle w:val="ListParagraph"/>
              <w:numPr>
                <w:ilvl w:val="0"/>
                <w:numId w:val="4"/>
              </w:numPr>
              <w:rPr>
                <w:rFonts w:ascii="IBM Plex Sans" w:hAnsi="IBM Plex Sans"/>
              </w:rPr>
            </w:pPr>
            <w:r w:rsidRPr="00446BDF">
              <w:rPr>
                <w:rFonts w:ascii="IBM Plex Sans" w:hAnsi="IBM Plex Sans"/>
              </w:rPr>
              <w:t>Promoted good sportsmanship and fun among young athletes.</w:t>
            </w:r>
          </w:p>
          <w:p w14:paraId="198A6FC5" w14:textId="6CEE46AF" w:rsidR="007013F0" w:rsidRPr="00446BDF" w:rsidRDefault="007013F0" w:rsidP="007013F0">
            <w:pPr>
              <w:pStyle w:val="Heading4"/>
              <w:rPr>
                <w:rFonts w:ascii="IBM Plex Sans" w:hAnsi="IBM Plex Sans"/>
              </w:rPr>
            </w:pPr>
            <w:r w:rsidRPr="006611E9">
              <w:rPr>
                <w:rFonts w:ascii="IBM Plex Sans" w:hAnsi="IBM Plex Sans"/>
                <w:b/>
                <w:bCs/>
              </w:rPr>
              <w:t xml:space="preserve">Sub-team lead </w:t>
            </w:r>
            <w:r w:rsidRPr="006611E9">
              <w:rPr>
                <w:rFonts w:ascii="IBM Plex Sans" w:hAnsi="IBM Plex Sans"/>
                <w:b/>
                <w:bCs/>
                <w:lang w:bidi="fr-FR"/>
              </w:rPr>
              <w:t>• First Robotics</w:t>
            </w:r>
            <w:r w:rsidRPr="00446BDF">
              <w:rPr>
                <w:rFonts w:ascii="IBM Plex Sans" w:hAnsi="IBM Plex Sans"/>
                <w:lang w:bidi="fr-FR"/>
              </w:rPr>
              <w:t xml:space="preserve">                                     2018 - Present</w:t>
            </w:r>
          </w:p>
          <w:p w14:paraId="51BB8571" w14:textId="59B2129C" w:rsidR="007013F0" w:rsidRPr="00446BDF" w:rsidRDefault="007013F0" w:rsidP="007013F0">
            <w:pPr>
              <w:pStyle w:val="ListParagraph"/>
              <w:numPr>
                <w:ilvl w:val="0"/>
                <w:numId w:val="7"/>
              </w:numPr>
              <w:rPr>
                <w:rFonts w:ascii="IBM Plex Sans" w:hAnsi="IBM Plex Sans"/>
              </w:rPr>
            </w:pPr>
            <w:r w:rsidRPr="00446BDF">
              <w:rPr>
                <w:rFonts w:ascii="IBM Plex Sans" w:hAnsi="IBM Plex Sans"/>
              </w:rPr>
              <w:t>Member of FIRST Robotics Team 2702, consisting of over 50 members. As a senior student, responsibilities include project management</w:t>
            </w:r>
            <w:r w:rsidR="006611E9">
              <w:rPr>
                <w:rFonts w:ascii="IBM Plex Sans" w:hAnsi="IBM Plex Sans"/>
              </w:rPr>
              <w:t>, cooperation, leadership, and teamwork.</w:t>
            </w:r>
          </w:p>
          <w:p w14:paraId="3C2BB3DA" w14:textId="7AC67829" w:rsidR="002C2CDD" w:rsidRPr="00162110" w:rsidRDefault="00A40826" w:rsidP="004D5662">
            <w:pPr>
              <w:pStyle w:val="Heading3"/>
              <w:pBdr>
                <w:bottom w:val="single" w:sz="48" w:space="1" w:color="8EAADB" w:themeColor="accent5" w:themeTint="99"/>
              </w:pBdr>
              <w:spacing w:before="400"/>
              <w:rPr>
                <w:rFonts w:ascii="IBM Plex Sans" w:hAnsi="IBM Plex Sans"/>
                <w:b/>
                <w:bCs/>
              </w:rPr>
            </w:pPr>
            <w:r w:rsidRPr="00162110">
              <w:rPr>
                <w:rFonts w:ascii="IBM Plex Sans" w:hAnsi="IBM Plex Sans"/>
                <w:b/>
                <w:bCs/>
              </w:rPr>
              <w:t>Education</w:t>
            </w:r>
          </w:p>
          <w:p w14:paraId="739F7BC6" w14:textId="2AD340E8" w:rsidR="002C2CDD" w:rsidRPr="00446BDF" w:rsidRDefault="00F1196E" w:rsidP="007569C1">
            <w:pPr>
              <w:pStyle w:val="Heading4"/>
              <w:rPr>
                <w:rFonts w:ascii="IBM Plex Sans" w:hAnsi="IBM Plex Sans"/>
              </w:rPr>
            </w:pPr>
            <w:r>
              <w:rPr>
                <w:rFonts w:ascii="IBM Plex Sans" w:hAnsi="IBM Plex Sans"/>
                <w:b/>
                <w:bCs/>
                <w:lang w:bidi="fr-FR"/>
              </w:rPr>
              <w:t xml:space="preserve">bluevale collegiate institute </w:t>
            </w:r>
            <w:r w:rsidR="006611E9" w:rsidRPr="006611E9">
              <w:rPr>
                <w:rFonts w:ascii="IBM Plex Sans" w:hAnsi="IBM Plex Sans"/>
                <w:b/>
                <w:bCs/>
                <w:lang w:bidi="fr-FR"/>
              </w:rPr>
              <w:t xml:space="preserve">                                            </w:t>
            </w:r>
            <w:r w:rsidR="007C4472" w:rsidRPr="00446BDF">
              <w:rPr>
                <w:rFonts w:ascii="IBM Plex Sans" w:hAnsi="IBM Plex Sans"/>
                <w:lang w:bidi="fr-FR"/>
              </w:rPr>
              <w:t>2018 – 2022</w:t>
            </w:r>
          </w:p>
          <w:p w14:paraId="496FE3A5" w14:textId="7B73B3E4" w:rsidR="002C2CDD" w:rsidRPr="00446BDF" w:rsidRDefault="007C4472" w:rsidP="007C4472">
            <w:pPr>
              <w:pStyle w:val="ListParagraph"/>
              <w:numPr>
                <w:ilvl w:val="0"/>
                <w:numId w:val="5"/>
              </w:numPr>
              <w:rPr>
                <w:rFonts w:ascii="IBM Plex Sans" w:hAnsi="IBM Plex Sans"/>
              </w:rPr>
            </w:pPr>
            <w:r w:rsidRPr="00446BDF">
              <w:rPr>
                <w:rFonts w:ascii="IBM Plex Sans" w:hAnsi="IBM Plex Sans"/>
              </w:rPr>
              <w:t>Completed 5 semesters with Honor Roll in all, and currently have an average of 95% through high school.</w:t>
            </w:r>
          </w:p>
          <w:p w14:paraId="20C920CD" w14:textId="1C56BF10" w:rsidR="007013F0" w:rsidRPr="00446BDF" w:rsidRDefault="007013F0" w:rsidP="007C4472">
            <w:pPr>
              <w:pStyle w:val="ListParagraph"/>
              <w:numPr>
                <w:ilvl w:val="0"/>
                <w:numId w:val="5"/>
              </w:numPr>
              <w:rPr>
                <w:rFonts w:ascii="IBM Plex Sans" w:hAnsi="IBM Plex Sans"/>
              </w:rPr>
            </w:pPr>
            <w:r w:rsidRPr="00446BDF">
              <w:rPr>
                <w:rFonts w:ascii="IBM Plex Sans" w:hAnsi="IBM Plex Sans"/>
              </w:rPr>
              <w:t>Have been selected for Advanced Placement in both the Sciences and Mathematics.</w:t>
            </w:r>
          </w:p>
          <w:p w14:paraId="647D1BDD" w14:textId="2E3FFF10" w:rsidR="002C2CDD" w:rsidRPr="00162110" w:rsidRDefault="00A40826" w:rsidP="004D5662">
            <w:pPr>
              <w:pStyle w:val="Heading3"/>
              <w:pBdr>
                <w:bottom w:val="single" w:sz="48" w:space="1" w:color="8EAADB" w:themeColor="accent5" w:themeTint="99"/>
              </w:pBdr>
              <w:spacing w:before="400"/>
              <w:rPr>
                <w:rFonts w:ascii="IBM Plex Sans" w:hAnsi="IBM Plex Sans"/>
                <w:b/>
                <w:bCs/>
              </w:rPr>
            </w:pPr>
            <w:r w:rsidRPr="00162110">
              <w:rPr>
                <w:rFonts w:ascii="IBM Plex Sans" w:hAnsi="IBM Plex Sans"/>
                <w:b/>
                <w:bCs/>
              </w:rPr>
              <w:t>Community Activities</w:t>
            </w:r>
          </w:p>
          <w:p w14:paraId="40E856CC" w14:textId="34CF58BB" w:rsidR="00C96137" w:rsidRDefault="00C96137" w:rsidP="00E85904">
            <w:pPr>
              <w:spacing w:after="200"/>
              <w:rPr>
                <w:rFonts w:ascii="IBM Plex Sans" w:hAnsi="IBM Plex Sans"/>
              </w:rPr>
            </w:pPr>
            <w:r>
              <w:rPr>
                <w:rFonts w:ascii="IBM Plex Sans" w:hAnsi="IBM Plex Sans"/>
                <w:b/>
                <w:bCs/>
              </w:rPr>
              <w:t xml:space="preserve">DECA </w:t>
            </w:r>
            <w:r>
              <w:rPr>
                <w:rFonts w:ascii="IBM Plex Sans" w:hAnsi="IBM Plex Sans"/>
              </w:rPr>
              <w:t xml:space="preserve">– International business </w:t>
            </w:r>
            <w:r w:rsidR="005B704B">
              <w:rPr>
                <w:rFonts w:ascii="IBM Plex Sans" w:hAnsi="IBM Plex Sans"/>
              </w:rPr>
              <w:t>competition</w:t>
            </w:r>
            <w:r>
              <w:rPr>
                <w:rFonts w:ascii="IBM Plex Sans" w:hAnsi="IBM Plex Sans"/>
              </w:rPr>
              <w:t>, in which I advanced to the provincial championship in Toronto. It teaches quick thinking and business skills in a professional environment.</w:t>
            </w:r>
          </w:p>
          <w:p w14:paraId="2EA2CED8" w14:textId="4A4F9578" w:rsidR="00E85904" w:rsidRPr="00E85904" w:rsidRDefault="00C96137" w:rsidP="00E85904">
            <w:pPr>
              <w:spacing w:after="200"/>
              <w:rPr>
                <w:rFonts w:ascii="IBM Plex Sans" w:hAnsi="IBM Plex Sans"/>
              </w:rPr>
            </w:pPr>
            <w:r>
              <w:rPr>
                <w:rFonts w:ascii="IBM Plex Sans" w:hAnsi="IBM Plex Sans"/>
                <w:b/>
                <w:bCs/>
              </w:rPr>
              <w:t xml:space="preserve">Choose </w:t>
            </w:r>
            <w:r w:rsidR="00F1196E">
              <w:rPr>
                <w:rFonts w:ascii="IBM Plex Sans" w:hAnsi="IBM Plex Sans"/>
                <w:b/>
                <w:bCs/>
              </w:rPr>
              <w:t>t</w:t>
            </w:r>
            <w:r>
              <w:rPr>
                <w:rFonts w:ascii="IBM Plex Sans" w:hAnsi="IBM Plex Sans"/>
                <w:b/>
                <w:bCs/>
              </w:rPr>
              <w:t xml:space="preserve">o Lead </w:t>
            </w:r>
            <w:r>
              <w:rPr>
                <w:rFonts w:ascii="IBM Plex Sans" w:hAnsi="IBM Plex Sans"/>
              </w:rPr>
              <w:t xml:space="preserve">– A </w:t>
            </w:r>
            <w:proofErr w:type="gramStart"/>
            <w:r>
              <w:rPr>
                <w:rFonts w:ascii="IBM Plex Sans" w:hAnsi="IBM Plex Sans"/>
              </w:rPr>
              <w:t>four year</w:t>
            </w:r>
            <w:proofErr w:type="gramEnd"/>
            <w:r>
              <w:rPr>
                <w:rFonts w:ascii="IBM Plex Sans" w:hAnsi="IBM Plex Sans"/>
              </w:rPr>
              <w:t xml:space="preserve"> leadership program run by Bluevale Collegiate, in which</w:t>
            </w:r>
            <w:r w:rsidR="005B704B">
              <w:rPr>
                <w:rFonts w:ascii="IBM Plex Sans" w:hAnsi="IBM Plex Sans"/>
              </w:rPr>
              <w:t xml:space="preserve"> students develop leadership and management skills, as well as participate in activities giving back to the community</w:t>
            </w:r>
          </w:p>
        </w:tc>
      </w:tr>
    </w:tbl>
    <w:p w14:paraId="09688930" w14:textId="0FD66708" w:rsidR="00A40826" w:rsidRPr="00446BDF" w:rsidRDefault="00A40826" w:rsidP="00E22E87">
      <w:pPr>
        <w:pStyle w:val="NoSpacing"/>
        <w:rPr>
          <w:lang w:val="en-US"/>
        </w:rPr>
      </w:pPr>
    </w:p>
    <w:sectPr w:rsidR="00A40826" w:rsidRPr="00446BDF" w:rsidSect="005B704B">
      <w:headerReference w:type="default" r:id="rId9"/>
      <w:footerReference w:type="default" r:id="rId10"/>
      <w:footerReference w:type="first" r:id="rId11"/>
      <w:pgSz w:w="11906" w:h="16838" w:code="9"/>
      <w:pgMar w:top="576" w:right="864" w:bottom="576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18193" w14:textId="77777777" w:rsidR="002E142B" w:rsidRDefault="002E142B" w:rsidP="00713050">
      <w:pPr>
        <w:spacing w:line="240" w:lineRule="auto"/>
      </w:pPr>
      <w:r>
        <w:separator/>
      </w:r>
    </w:p>
  </w:endnote>
  <w:endnote w:type="continuationSeparator" w:id="0">
    <w:p w14:paraId="531D941D" w14:textId="77777777" w:rsidR="002E142B" w:rsidRDefault="002E142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Tableau de disposition du pied de page"/>
    </w:tblPr>
    <w:tblGrid>
      <w:gridCol w:w="2545"/>
      <w:gridCol w:w="2545"/>
      <w:gridCol w:w="2544"/>
      <w:gridCol w:w="2544"/>
    </w:tblGrid>
    <w:tr w:rsidR="00C2098A" w14:paraId="08B24BB4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B940C83" w14:textId="77777777" w:rsidR="00C2098A" w:rsidRDefault="00CA3DF1" w:rsidP="00684488">
          <w:pPr>
            <w:pStyle w:val="Footer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15539424" wp14:editId="4266F761">
                    <wp:extent cx="329184" cy="329184"/>
                    <wp:effectExtent l="0" t="0" r="0" b="0"/>
                    <wp:docPr id="16" name="Groupe 102" descr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e 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e 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e libre 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angle isocèle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F893D89" id="Groupe 102" o:spid="_x0000_s1026" alt="Icône de messageri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GNtcfZOCAAA&#10;KjkAAA4AAAAAAAAAAAAAAAAALgIAAGRycy9lMm9Eb2MueG1sUEsBAi0AFAAGAAgAAAAhAGhHG9DY&#10;AAAAAwEAAA8AAAAAAAAAAAAAAAAAqAoAAGRycy9kb3ducmV2LnhtbFBLBQYAAAAABAAEAPMAAACt&#10;CwAAAAA=&#10;">
                    <o:lock v:ext="edit" aspectratio="t"/>
                    <v:oval id="Ovale 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e 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e libre 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9B0DB7A" w14:textId="77777777" w:rsidR="00C2098A" w:rsidRDefault="00C2098A" w:rsidP="00684488">
          <w:pPr>
            <w:pStyle w:val="Footer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032D16F7" wp14:editId="73D6A338">
                    <wp:extent cx="329184" cy="329184"/>
                    <wp:effectExtent l="0" t="0" r="13970" b="13970"/>
                    <wp:docPr id="8" name="Groupe 4" descr="Icôn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ercle autour du symbol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ymbole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903FAA7" id="Groupe 4" o:spid="_x0000_s1026" alt="Icôn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">
                    <o:lock v:ext="edit" aspectratio="t"/>
                    <v:shape id="Cercle autour du symbol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ymbole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0E0A1A6" w14:textId="77777777" w:rsidR="00C2098A" w:rsidRDefault="00C2098A" w:rsidP="00684488">
          <w:pPr>
            <w:pStyle w:val="Footer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0C40A2F8" wp14:editId="26B8C5CF">
                    <wp:extent cx="329184" cy="329184"/>
                    <wp:effectExtent l="0" t="0" r="13970" b="13970"/>
                    <wp:docPr id="9" name="Groupe 10" descr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1610A8A" id="Groupe 10" o:spid="_x0000_s1026" alt="Icône de téléph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4A63E56" w14:textId="77777777" w:rsidR="00C2098A" w:rsidRDefault="00C2098A" w:rsidP="00684488">
          <w:pPr>
            <w:pStyle w:val="Footer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19895524" wp14:editId="44940FBC">
                    <wp:extent cx="329184" cy="329184"/>
                    <wp:effectExtent l="0" t="0" r="13970" b="13970"/>
                    <wp:docPr id="12" name="Groupe 16" descr="Icôn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ercle autour du symbol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ymbole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91FE8B9" id="Groupe 16" o:spid="_x0000_s1026" alt="Icôn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5t8cDGEQAA8mMAAA4AAAAAAAAAAAAAAAAALgIAAGRycy9l&#10;Mm9Eb2MueG1sUEsBAi0AFAAGAAgAAAAhAGhHG9DYAAAAAwEAAA8AAAAAAAAAAAAAAAAAIBQAAGRy&#10;cy9kb3ducmV2LnhtbFBLBQYAAAAABAAEAPMAAAAlFQAAAAA=&#10;">
                    <o:lock v:ext="edit" aspectratio="t"/>
                    <v:shape id="Cercle autour du symbol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ymbole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46DD89B0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lang w:bidi="fr-FR"/>
            </w:rPr>
            <w:alias w:val="E-mail :"/>
            <w:tag w:val="E-mail :"/>
            <w:id w:val="-627010856"/>
            <w:placeholder>
              <w:docPart w:val="58BDF979DFA14A24967175F367886556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3B0EDF6E" w14:textId="77777777" w:rsidR="00684488" w:rsidRPr="00CA3DF1" w:rsidRDefault="001F56B8" w:rsidP="00811117">
              <w:pPr>
                <w:pStyle w:val="Footer"/>
              </w:pPr>
              <w:r>
                <w:rPr>
                  <w:lang w:bidi="fr-FR"/>
                </w:rPr>
                <w:t>COURRIEL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 :"/>
            <w:tag w:val="Twitter :"/>
            <w:id w:val="-642033892"/>
            <w:placeholder>
              <w:docPart w:val="E8EF5368FB114E1C9EA4C97A1D36055D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49E4ACA" w14:textId="77777777" w:rsidR="00684488" w:rsidRPr="00C2098A" w:rsidRDefault="001F56B8" w:rsidP="00811117">
              <w:pPr>
                <w:pStyle w:val="Footer"/>
              </w:pPr>
              <w:r>
                <w:rPr>
                  <w:lang w:bidi="fr-FR"/>
                </w:rPr>
                <w:t>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éléphone :"/>
            <w:tag w:val="Téléphone :"/>
            <w:id w:val="617408819"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7A7FA55" w14:textId="3606FA82" w:rsidR="00684488" w:rsidRPr="00C2098A" w:rsidRDefault="00D9228D" w:rsidP="00811117">
              <w:pPr>
                <w:pStyle w:val="Footer"/>
              </w:pPr>
              <w:r>
                <w:t>2269-989-0602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URL LinkedIn :"/>
            <w:tag w:val="URL LinkedIn :"/>
            <w:id w:val="-1413995599"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23B4547" w14:textId="77777777" w:rsidR="00684488" w:rsidRPr="00C2098A" w:rsidRDefault="00811117" w:rsidP="00811117">
              <w:pPr>
                <w:pStyle w:val="Footer"/>
              </w:pPr>
              <w:r>
                <w:rPr>
                  <w:lang w:bidi="fr-FR"/>
                </w:rPr>
                <w:t>URL LinkedIn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7F70F" w14:textId="77777777" w:rsidR="00C2098A" w:rsidRDefault="00217980" w:rsidP="00217980">
        <w:pPr>
          <w:pStyle w:val="Footer"/>
          <w:rPr>
            <w:noProof/>
          </w:rPr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0B2A55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AEC1B" w14:textId="77777777" w:rsidR="00217980" w:rsidRDefault="00217980" w:rsidP="00A40826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2602B" w14:textId="77777777" w:rsidR="002E142B" w:rsidRDefault="002E142B" w:rsidP="00713050">
      <w:pPr>
        <w:spacing w:line="240" w:lineRule="auto"/>
      </w:pPr>
      <w:r>
        <w:separator/>
      </w:r>
    </w:p>
  </w:footnote>
  <w:footnote w:type="continuationSeparator" w:id="0">
    <w:p w14:paraId="5F0E06EA" w14:textId="77777777" w:rsidR="002E142B" w:rsidRDefault="002E142B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’en-tête de page de suite"/>
    </w:tblPr>
    <w:tblGrid>
      <w:gridCol w:w="3679"/>
      <w:gridCol w:w="6499"/>
    </w:tblGrid>
    <w:tr w:rsidR="001A5CA9" w:rsidRPr="00F207C0" w14:paraId="4F59907D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2D2EB8FF" w14:textId="26421BC3" w:rsidR="001A5CA9" w:rsidRPr="00F207C0" w:rsidRDefault="00E02DCD" w:rsidP="00960D01">
          <w:pPr>
            <w:pStyle w:val="Initiales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4F08AC9A" wp14:editId="1AD26AB0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-500380</wp:posOffset>
                    </wp:positionV>
                    <wp:extent cx="6665595" cy="1733550"/>
                    <wp:effectExtent l="0" t="0" r="9525" b="0"/>
                    <wp:wrapNone/>
                    <wp:docPr id="3" name="Groupe 3" descr="Image d’en-tête de page de suit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33550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ctangle roug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ercle blanc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ercle roug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17000</wp14:pctHeight>
                    </wp14:sizeRelV>
                  </wp:anchor>
                </w:drawing>
              </mc:Choice>
              <mc:Fallback>
                <w:pict>
                  <v:group w14:anchorId="680B8A4B" id="Groupe 3" o:spid="_x0000_s1026" alt="Image d’en-tête de page de suite" style="position:absolute;margin-left:0;margin-top:-39.4pt;width:524.85pt;height:136.5pt;z-index:-251657216;mso-width-percent:858;mso-height-percent:170;mso-position-vertical-relative:page;mso-width-percent:858;mso-height-percent:17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">
                    <v:rect id="Rectangle roug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Cercle blanc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ercle roug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es:"/>
              <w:tag w:val="Initiales:"/>
              <w:id w:val="-1770154167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AB22AE">
                <w:t>OM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eau de disposition de titre"/>
          </w:tblPr>
          <w:tblGrid>
            <w:gridCol w:w="6499"/>
          </w:tblGrid>
          <w:tr w:rsidR="001A5CA9" w14:paraId="01ED74CE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747BCA47" w14:textId="4AC423D4" w:rsidR="001A5CA9" w:rsidRPr="009B3C40" w:rsidRDefault="002E142B" w:rsidP="001A5CA9">
                <w:pPr>
                  <w:pStyle w:val="Heading1"/>
                  <w:outlineLvl w:val="0"/>
                </w:pPr>
                <w:sdt>
                  <w:sdtPr>
                    <w:alias w:val="Votre nom :"/>
                    <w:tag w:val="Votre nom 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B22AE">
                      <w:t>Owen Moogk</w:t>
                    </w:r>
                  </w:sdtContent>
                </w:sdt>
              </w:p>
              <w:p w14:paraId="4C0BF61C" w14:textId="352893E9" w:rsidR="001A5CA9" w:rsidRDefault="002E142B" w:rsidP="001A5CA9">
                <w:pPr>
                  <w:pStyle w:val="Heading2"/>
                  <w:outlineLvl w:val="1"/>
                </w:pPr>
                <w:sdt>
                  <w:sdtPr>
                    <w:alias w:val="Profession ou secteur d’activité :"/>
                    <w:tag w:val="Profession ou secteur d’activité 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B22AE">
                      <w:t>Responsible technology enthusiast,</w:t>
                    </w:r>
                    <w:r w:rsidR="00AB22AE">
                      <w:br/>
                      <w:t>with experience in customer service.</w:t>
                    </w:r>
                  </w:sdtContent>
                </w:sdt>
                <w:r w:rsidR="00E12C60">
                  <w:rPr>
                    <w:lang w:bidi="fr-FR"/>
                  </w:rPr>
                  <w:t xml:space="preserve"> | </w:t>
                </w:r>
                <w:sdt>
                  <w:sdtPr>
                    <w:alias w:val="Lien vers d’autres pages en ligne :"/>
                    <w:tag w:val="Lien vers d’autres pages en ligne 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rPr>
                        <w:lang w:bidi="fr-FR"/>
                      </w:rPr>
                      <w:t xml:space="preserve">Lien vers d’autres pages en </w:t>
                    </w:r>
                    <w:proofErr w:type="gramStart"/>
                    <w:r w:rsidR="001A5CA9" w:rsidRPr="009B3C40">
                      <w:rPr>
                        <w:lang w:bidi="fr-FR"/>
                      </w:rPr>
                      <w:t>ligne :</w:t>
                    </w:r>
                    <w:proofErr w:type="gramEnd"/>
                    <w:r w:rsidR="001A5CA9" w:rsidRPr="009B3C40">
                      <w:rPr>
                        <w:lang w:bidi="fr-FR"/>
                      </w:rPr>
                      <w:t xml:space="preserve"> Portfolio/Site web/</w:t>
                    </w:r>
                    <w:r w:rsidR="0089703E">
                      <w:rPr>
                        <w:lang w:bidi="fr-FR"/>
                      </w:rPr>
                      <w:t>BLOGUE</w:t>
                    </w:r>
                  </w:sdtContent>
                </w:sdt>
              </w:p>
            </w:tc>
          </w:tr>
        </w:tbl>
        <w:p w14:paraId="0DA6B424" w14:textId="77777777" w:rsidR="001A5CA9" w:rsidRPr="00F207C0" w:rsidRDefault="001A5CA9" w:rsidP="001A5CA9"/>
      </w:tc>
    </w:tr>
  </w:tbl>
  <w:p w14:paraId="3A08D9DC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07C79"/>
    <w:multiLevelType w:val="hybridMultilevel"/>
    <w:tmpl w:val="F8603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B6EFE"/>
    <w:multiLevelType w:val="hybridMultilevel"/>
    <w:tmpl w:val="B574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D3AE7"/>
    <w:multiLevelType w:val="hybridMultilevel"/>
    <w:tmpl w:val="C19E8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0785C"/>
    <w:multiLevelType w:val="hybridMultilevel"/>
    <w:tmpl w:val="642E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87143"/>
    <w:multiLevelType w:val="hybridMultilevel"/>
    <w:tmpl w:val="E326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B769A"/>
    <w:multiLevelType w:val="hybridMultilevel"/>
    <w:tmpl w:val="9354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0589E"/>
    <w:multiLevelType w:val="hybridMultilevel"/>
    <w:tmpl w:val="DCCC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AE"/>
    <w:rsid w:val="00046E15"/>
    <w:rsid w:val="00050243"/>
    <w:rsid w:val="00053087"/>
    <w:rsid w:val="00085347"/>
    <w:rsid w:val="00091382"/>
    <w:rsid w:val="000B0619"/>
    <w:rsid w:val="000B2A55"/>
    <w:rsid w:val="000B61CA"/>
    <w:rsid w:val="000D18B5"/>
    <w:rsid w:val="000F7610"/>
    <w:rsid w:val="00114ED7"/>
    <w:rsid w:val="00140B0E"/>
    <w:rsid w:val="00162110"/>
    <w:rsid w:val="001A5CA9"/>
    <w:rsid w:val="001B2AC1"/>
    <w:rsid w:val="001B403A"/>
    <w:rsid w:val="001D2CE4"/>
    <w:rsid w:val="001F56B8"/>
    <w:rsid w:val="00217980"/>
    <w:rsid w:val="002569E3"/>
    <w:rsid w:val="00271662"/>
    <w:rsid w:val="0027404F"/>
    <w:rsid w:val="00293B83"/>
    <w:rsid w:val="002B091C"/>
    <w:rsid w:val="002C2CDD"/>
    <w:rsid w:val="002D45C6"/>
    <w:rsid w:val="002E142B"/>
    <w:rsid w:val="002F03FA"/>
    <w:rsid w:val="00313E86"/>
    <w:rsid w:val="00333CD3"/>
    <w:rsid w:val="00340365"/>
    <w:rsid w:val="00342B64"/>
    <w:rsid w:val="00364079"/>
    <w:rsid w:val="003C5528"/>
    <w:rsid w:val="003D196B"/>
    <w:rsid w:val="004077FB"/>
    <w:rsid w:val="00424DD9"/>
    <w:rsid w:val="00446BDF"/>
    <w:rsid w:val="0046104A"/>
    <w:rsid w:val="004717C5"/>
    <w:rsid w:val="004D5662"/>
    <w:rsid w:val="00523479"/>
    <w:rsid w:val="00543DB7"/>
    <w:rsid w:val="005628D4"/>
    <w:rsid w:val="00570374"/>
    <w:rsid w:val="005729B0"/>
    <w:rsid w:val="005A1F28"/>
    <w:rsid w:val="005B704B"/>
    <w:rsid w:val="005E3CAC"/>
    <w:rsid w:val="00641630"/>
    <w:rsid w:val="006611E9"/>
    <w:rsid w:val="00684488"/>
    <w:rsid w:val="006A3CE7"/>
    <w:rsid w:val="006A6F51"/>
    <w:rsid w:val="006C4C50"/>
    <w:rsid w:val="006D76B1"/>
    <w:rsid w:val="007013F0"/>
    <w:rsid w:val="00713050"/>
    <w:rsid w:val="00741125"/>
    <w:rsid w:val="00746F7F"/>
    <w:rsid w:val="007569C1"/>
    <w:rsid w:val="00763832"/>
    <w:rsid w:val="0077466A"/>
    <w:rsid w:val="007C4472"/>
    <w:rsid w:val="007D0249"/>
    <w:rsid w:val="007D2696"/>
    <w:rsid w:val="00811117"/>
    <w:rsid w:val="00821EFE"/>
    <w:rsid w:val="00826ACF"/>
    <w:rsid w:val="00826F1B"/>
    <w:rsid w:val="00841146"/>
    <w:rsid w:val="00850ABA"/>
    <w:rsid w:val="00872034"/>
    <w:rsid w:val="0088504C"/>
    <w:rsid w:val="0089382B"/>
    <w:rsid w:val="0089703E"/>
    <w:rsid w:val="008A1907"/>
    <w:rsid w:val="008C6BCA"/>
    <w:rsid w:val="008C7B50"/>
    <w:rsid w:val="008E16EA"/>
    <w:rsid w:val="0091633A"/>
    <w:rsid w:val="009505FF"/>
    <w:rsid w:val="0095657C"/>
    <w:rsid w:val="00960D01"/>
    <w:rsid w:val="009947B0"/>
    <w:rsid w:val="009B3C40"/>
    <w:rsid w:val="009B63DF"/>
    <w:rsid w:val="00A34A08"/>
    <w:rsid w:val="00A40826"/>
    <w:rsid w:val="00A42540"/>
    <w:rsid w:val="00A50939"/>
    <w:rsid w:val="00AA6A40"/>
    <w:rsid w:val="00AB22AE"/>
    <w:rsid w:val="00AD1F2E"/>
    <w:rsid w:val="00AE27E0"/>
    <w:rsid w:val="00AF37B4"/>
    <w:rsid w:val="00B16857"/>
    <w:rsid w:val="00B54BFC"/>
    <w:rsid w:val="00B5664D"/>
    <w:rsid w:val="00B61C2A"/>
    <w:rsid w:val="00BA5B40"/>
    <w:rsid w:val="00BB1D9E"/>
    <w:rsid w:val="00BD0206"/>
    <w:rsid w:val="00BE73D7"/>
    <w:rsid w:val="00C03B8C"/>
    <w:rsid w:val="00C2098A"/>
    <w:rsid w:val="00C37E3F"/>
    <w:rsid w:val="00C5444A"/>
    <w:rsid w:val="00C612DA"/>
    <w:rsid w:val="00C7741E"/>
    <w:rsid w:val="00C875AB"/>
    <w:rsid w:val="00C96137"/>
    <w:rsid w:val="00CA3DF1"/>
    <w:rsid w:val="00CA4581"/>
    <w:rsid w:val="00CA6422"/>
    <w:rsid w:val="00CE18D5"/>
    <w:rsid w:val="00CF05CC"/>
    <w:rsid w:val="00CF5F90"/>
    <w:rsid w:val="00D04109"/>
    <w:rsid w:val="00D24580"/>
    <w:rsid w:val="00D76EC8"/>
    <w:rsid w:val="00D9228D"/>
    <w:rsid w:val="00DB217E"/>
    <w:rsid w:val="00DB7105"/>
    <w:rsid w:val="00DD6416"/>
    <w:rsid w:val="00DF4E0A"/>
    <w:rsid w:val="00E02DCD"/>
    <w:rsid w:val="00E12C60"/>
    <w:rsid w:val="00E14D14"/>
    <w:rsid w:val="00E22E87"/>
    <w:rsid w:val="00E57630"/>
    <w:rsid w:val="00E85904"/>
    <w:rsid w:val="00E86C2B"/>
    <w:rsid w:val="00EF7CC9"/>
    <w:rsid w:val="00F024A5"/>
    <w:rsid w:val="00F1196E"/>
    <w:rsid w:val="00F207C0"/>
    <w:rsid w:val="00F20AE5"/>
    <w:rsid w:val="00F645C7"/>
    <w:rsid w:val="00F66929"/>
    <w:rsid w:val="00F7379E"/>
    <w:rsid w:val="00FA061B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506D2"/>
  <w15:chartTrackingRefBased/>
  <w15:docId w15:val="{CE67587F-F25B-4D9E-B47B-65F33AA6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66A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es">
    <w:name w:val="Initiale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7C44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0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m\Downloads\tf163927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35BA2EDB05E4489BEDF4BF9BD227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379FE-EA1B-4F6E-8BF9-FCE6220E9959}"/>
      </w:docPartPr>
      <w:docPartBody>
        <w:p w:rsidR="00CF6709" w:rsidRDefault="00FE3545">
          <w:pPr>
            <w:pStyle w:val="B35BA2EDB05E4489BEDF4BF9BD2273E5"/>
          </w:pPr>
          <w:r>
            <w:t>V</w:t>
          </w:r>
          <w:r w:rsidRPr="00333CD3">
            <w:t>N</w:t>
          </w:r>
        </w:p>
      </w:docPartBody>
    </w:docPart>
    <w:docPart>
      <w:docPartPr>
        <w:name w:val="8F6540A3EE9E4118BDC9B575A52BE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AF612-7DFF-4A3E-AFF8-FF36C6066B7B}"/>
      </w:docPartPr>
      <w:docPartBody>
        <w:p w:rsidR="00CF6709" w:rsidRDefault="00FE3545">
          <w:pPr>
            <w:pStyle w:val="8F6540A3EE9E4118BDC9B575A52BE8DB"/>
          </w:pPr>
          <w:r>
            <w:rPr>
              <w:lang w:bidi="fr-FR"/>
            </w:rPr>
            <w:t>Votre nom</w:t>
          </w:r>
        </w:p>
      </w:docPartBody>
    </w:docPart>
    <w:docPart>
      <w:docPartPr>
        <w:name w:val="6D5816D11B2945AEB5FFD158ABD10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C9CE6-9857-4036-9246-C499361E30EB}"/>
      </w:docPartPr>
      <w:docPartBody>
        <w:p w:rsidR="00CF6709" w:rsidRDefault="00FE3545">
          <w:pPr>
            <w:pStyle w:val="6D5816D11B2945AEB5FFD158ABD10443"/>
          </w:pPr>
          <w:r>
            <w:rPr>
              <w:lang w:bidi="fr-FR"/>
            </w:rPr>
            <w:t xml:space="preserve">Profession ou </w:t>
          </w:r>
          <w:r w:rsidRPr="001D2CE4">
            <w:rPr>
              <w:lang w:bidi="fr-FR"/>
            </w:rPr>
            <w:t>SECTEUR</w:t>
          </w:r>
          <w:r>
            <w:rPr>
              <w:lang w:bidi="fr-FR"/>
            </w:rPr>
            <w:t xml:space="preserve"> </w:t>
          </w:r>
          <w:r w:rsidRPr="001D2CE4">
            <w:rPr>
              <w:lang w:bidi="fr-FR"/>
            </w:rPr>
            <w:t>D’ACTIVITÉ</w:t>
          </w:r>
        </w:p>
      </w:docPartBody>
    </w:docPart>
    <w:docPart>
      <w:docPartPr>
        <w:name w:val="58BDF979DFA14A24967175F367886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4CCC9-3EA6-4A07-85C0-2505BD6C8875}"/>
      </w:docPartPr>
      <w:docPartBody>
        <w:p w:rsidR="00CF6709" w:rsidRDefault="00FE3545">
          <w:pPr>
            <w:pStyle w:val="58BDF979DFA14A24967175F367886556"/>
          </w:pPr>
          <w:r w:rsidRPr="00333CD3">
            <w:rPr>
              <w:lang w:bidi="fr-FR"/>
            </w:rPr>
            <w:t>Établissement</w:t>
          </w:r>
        </w:p>
      </w:docPartBody>
    </w:docPart>
    <w:docPart>
      <w:docPartPr>
        <w:name w:val="E8EF5368FB114E1C9EA4C97A1D360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1950D-F2E9-4AC6-9D4F-1028CCB201B2}"/>
      </w:docPartPr>
      <w:docPartBody>
        <w:p w:rsidR="00CF6709" w:rsidRDefault="00FE3545">
          <w:pPr>
            <w:pStyle w:val="E8EF5368FB114E1C9EA4C97A1D36055D"/>
          </w:pPr>
          <w:r w:rsidRPr="00BB1D9E">
            <w:rPr>
              <w:lang w:bidi="fr-FR"/>
            </w:rPr>
            <w:t>EXPÉRIENCE DE BÉNÉVOLAT</w:t>
          </w:r>
          <w:r w:rsidRPr="00333CD3">
            <w:rPr>
              <w:lang w:bidi="fr-FR"/>
            </w:rPr>
            <w:t xml:space="preserve"> ou d’animation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45"/>
    <w:rsid w:val="000526C2"/>
    <w:rsid w:val="001A43A9"/>
    <w:rsid w:val="00721E88"/>
    <w:rsid w:val="008D2F3F"/>
    <w:rsid w:val="00C704DE"/>
    <w:rsid w:val="00CF6709"/>
    <w:rsid w:val="00EF42FB"/>
    <w:rsid w:val="00FE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5BA2EDB05E4489BEDF4BF9BD2273E5">
    <w:name w:val="B35BA2EDB05E4489BEDF4BF9BD2273E5"/>
  </w:style>
  <w:style w:type="paragraph" w:customStyle="1" w:styleId="8F6540A3EE9E4118BDC9B575A52BE8DB">
    <w:name w:val="8F6540A3EE9E4118BDC9B575A52BE8DB"/>
  </w:style>
  <w:style w:type="paragraph" w:customStyle="1" w:styleId="6D5816D11B2945AEB5FFD158ABD10443">
    <w:name w:val="6D5816D11B2945AEB5FFD158ABD10443"/>
  </w:style>
  <w:style w:type="paragraph" w:customStyle="1" w:styleId="58BDF979DFA14A24967175F367886556">
    <w:name w:val="58BDF979DFA14A24967175F367886556"/>
  </w:style>
  <w:style w:type="paragraph" w:customStyle="1" w:styleId="E8EF5368FB114E1C9EA4C97A1D36055D">
    <w:name w:val="E8EF5368FB114E1C9EA4C97A1D3605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2269-989-0602</CompanyPhone>
  <CompanyFax/>
  <CompanyEmail>COURRIEL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0BB474-241D-4D35-91C2-1706A2179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tf16392751.dotx</Template>
  <TotalTime>326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OM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Responsible technology enthusiast,
with experience in customer service.</dc:subject>
  <dc:creator>Owen Moogk</dc:creator>
  <cp:keywords/>
  <dc:description/>
  <cp:lastModifiedBy>Owen Moogk</cp:lastModifiedBy>
  <cp:revision>13</cp:revision>
  <cp:lastPrinted>2020-12-27T06:15:00Z</cp:lastPrinted>
  <dcterms:created xsi:type="dcterms:W3CDTF">2020-12-15T21:11:00Z</dcterms:created>
  <dcterms:modified xsi:type="dcterms:W3CDTF">2020-12-27T06:38:00Z</dcterms:modified>
</cp:coreProperties>
</file>